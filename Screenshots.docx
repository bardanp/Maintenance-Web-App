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42CD" w14:textId="55745B13" w:rsidR="009C1239" w:rsidRDefault="00BF355F">
      <w:pPr>
        <w:pStyle w:val="Heading1"/>
      </w:pPr>
      <w:r>
        <w:t>Login page (index.html)</w:t>
      </w:r>
    </w:p>
    <w:p w14:paraId="5CDF1C80" w14:textId="3A7B8EF4" w:rsidR="009C1239" w:rsidRDefault="00BF355F">
      <w:pPr>
        <w:pStyle w:val="Heading2"/>
      </w:pPr>
      <w:r>
        <w:rPr>
          <w:noProof/>
        </w:rPr>
        <w:drawing>
          <wp:inline distT="0" distB="0" distL="0" distR="0" wp14:anchorId="31280BF2" wp14:editId="5DE2AD45">
            <wp:extent cx="5943600" cy="3328670"/>
            <wp:effectExtent l="0" t="0" r="0" b="0"/>
            <wp:docPr id="162698278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82786" name="Picture 1" descr="A screenshot of a login fo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E8DC" w14:textId="77777777" w:rsidR="00BF355F" w:rsidRDefault="00BF355F" w:rsidP="00BF355F">
      <w:r>
        <w:t>Tenants have a unique ID:</w:t>
      </w:r>
    </w:p>
    <w:p w14:paraId="0FF0115F" w14:textId="77777777" w:rsidR="00BF355F" w:rsidRDefault="00BF355F" w:rsidP="00BF355F">
      <w:pPr>
        <w:pStyle w:val="ListParagraph"/>
        <w:numPr>
          <w:ilvl w:val="0"/>
          <w:numId w:val="5"/>
        </w:numPr>
      </w:pPr>
      <w:r>
        <w:t>Can only access the submit m</w:t>
      </w:r>
      <w:r w:rsidRPr="00BF355F">
        <w:t>aintenance</w:t>
      </w:r>
      <w:r>
        <w:t xml:space="preserve"> r</w:t>
      </w:r>
      <w:r w:rsidRPr="00BF355F">
        <w:t>equests</w:t>
      </w:r>
      <w:r>
        <w:t xml:space="preserve"> </w:t>
      </w:r>
      <w:proofErr w:type="gramStart"/>
      <w:r>
        <w:t>page</w:t>
      </w:r>
      <w:proofErr w:type="gramEnd"/>
    </w:p>
    <w:p w14:paraId="07D72E00" w14:textId="77777777" w:rsidR="00BF355F" w:rsidRDefault="00BF355F" w:rsidP="00BF355F">
      <w:r>
        <w:t>Staff has a unique ID:</w:t>
      </w:r>
    </w:p>
    <w:p w14:paraId="650C6A39" w14:textId="77777777" w:rsidR="00BF355F" w:rsidRDefault="00BF355F" w:rsidP="00BF355F">
      <w:pPr>
        <w:pStyle w:val="ListParagraph"/>
        <w:numPr>
          <w:ilvl w:val="0"/>
          <w:numId w:val="5"/>
        </w:numPr>
      </w:pPr>
      <w:r>
        <w:t xml:space="preserve">Can only access the view </w:t>
      </w:r>
      <w:r w:rsidRPr="00BF355F">
        <w:t>maintenance requests page.</w:t>
      </w:r>
      <w:r>
        <w:t xml:space="preserve"> </w:t>
      </w:r>
    </w:p>
    <w:p w14:paraId="2853FDB3" w14:textId="77777777" w:rsidR="00BF355F" w:rsidRDefault="00BF355F" w:rsidP="00BF355F">
      <w:r>
        <w:t>Manager has a unique ID:</w:t>
      </w:r>
    </w:p>
    <w:p w14:paraId="39389292" w14:textId="77777777" w:rsidR="00BF355F" w:rsidRDefault="00BF355F" w:rsidP="00BF355F">
      <w:pPr>
        <w:pStyle w:val="ListParagraph"/>
        <w:numPr>
          <w:ilvl w:val="0"/>
          <w:numId w:val="5"/>
        </w:numPr>
      </w:pPr>
      <w:r>
        <w:t xml:space="preserve">Can view the </w:t>
      </w:r>
      <w:r w:rsidRPr="00BF355F">
        <w:t>maintenance requests page.</w:t>
      </w:r>
      <w:r>
        <w:t xml:space="preserve"> </w:t>
      </w:r>
    </w:p>
    <w:p w14:paraId="20A9D0E4" w14:textId="77777777" w:rsidR="00BF355F" w:rsidRDefault="00BF355F" w:rsidP="00BF355F">
      <w:pPr>
        <w:pStyle w:val="ListParagraph"/>
        <w:ind w:left="360"/>
      </w:pPr>
      <w:r>
        <w:t>Can View the manage Tenants Page</w:t>
      </w:r>
    </w:p>
    <w:p w14:paraId="2DFB13EE" w14:textId="77FA329F" w:rsidR="00BF355F" w:rsidRDefault="00BF355F" w:rsidP="00BF355F">
      <w:r>
        <w:br w:type="page"/>
      </w:r>
    </w:p>
    <w:p w14:paraId="04B11C87" w14:textId="27DCEA67" w:rsidR="00BF355F" w:rsidRDefault="00BF355F" w:rsidP="00BF355F">
      <w:pPr>
        <w:pStyle w:val="Heading1"/>
      </w:pPr>
      <w:r w:rsidRPr="00BF355F">
        <w:lastRenderedPageBreak/>
        <w:t>S</w:t>
      </w:r>
      <w:r w:rsidRPr="00BF355F">
        <w:t>ubmit</w:t>
      </w:r>
      <w:r>
        <w:t xml:space="preserve"> R</w:t>
      </w:r>
      <w:r w:rsidRPr="00BF355F">
        <w:t>equest</w:t>
      </w:r>
      <w:r>
        <w:t xml:space="preserve"> Page (For Tenants Only)</w:t>
      </w:r>
    </w:p>
    <w:p w14:paraId="6FE0E770" w14:textId="77777777" w:rsidR="006763F2" w:rsidRDefault="00BF355F">
      <w:r>
        <w:rPr>
          <w:noProof/>
        </w:rPr>
        <w:drawing>
          <wp:inline distT="0" distB="0" distL="0" distR="0" wp14:anchorId="6236CDF1" wp14:editId="76B020AE">
            <wp:extent cx="5943600" cy="3312795"/>
            <wp:effectExtent l="0" t="0" r="0" b="1905"/>
            <wp:docPr id="5183282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28263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A003" w14:textId="77777777" w:rsidR="006763F2" w:rsidRDefault="006763F2"/>
    <w:p w14:paraId="733A5486" w14:textId="77777777" w:rsidR="006763F2" w:rsidRDefault="006763F2"/>
    <w:p w14:paraId="14DDFD8F" w14:textId="77777777" w:rsidR="006763F2" w:rsidRDefault="006763F2"/>
    <w:p w14:paraId="13608809" w14:textId="77777777" w:rsidR="006763F2" w:rsidRDefault="006763F2"/>
    <w:p w14:paraId="39D4A5D0" w14:textId="77777777" w:rsidR="006763F2" w:rsidRDefault="006763F2"/>
    <w:p w14:paraId="05286D60" w14:textId="77777777" w:rsidR="006763F2" w:rsidRDefault="006763F2"/>
    <w:p w14:paraId="32FB6F64" w14:textId="77777777" w:rsidR="006763F2" w:rsidRDefault="006763F2"/>
    <w:p w14:paraId="0FA7646B" w14:textId="77777777" w:rsidR="006763F2" w:rsidRDefault="006763F2"/>
    <w:p w14:paraId="325B0786" w14:textId="77777777" w:rsidR="006763F2" w:rsidRDefault="006763F2"/>
    <w:p w14:paraId="4F5C7D01" w14:textId="77777777" w:rsidR="006763F2" w:rsidRDefault="006763F2"/>
    <w:p w14:paraId="3B6F16A0" w14:textId="77777777" w:rsidR="006763F2" w:rsidRDefault="006763F2"/>
    <w:p w14:paraId="0837ECF0" w14:textId="77777777" w:rsidR="006763F2" w:rsidRDefault="006763F2"/>
    <w:p w14:paraId="071A4F16" w14:textId="77777777" w:rsidR="006763F2" w:rsidRDefault="006763F2"/>
    <w:p w14:paraId="1758C19B" w14:textId="17A8B0C9" w:rsidR="006763F2" w:rsidRDefault="006763F2" w:rsidP="006763F2">
      <w:pPr>
        <w:pStyle w:val="Heading1"/>
      </w:pPr>
      <w:r>
        <w:lastRenderedPageBreak/>
        <w:t>View</w:t>
      </w:r>
      <w:r>
        <w:t xml:space="preserve"> R</w:t>
      </w:r>
      <w:r w:rsidRPr="00BF355F">
        <w:t>equest</w:t>
      </w:r>
      <w:r>
        <w:t xml:space="preserve"> Page (For </w:t>
      </w:r>
      <w:r>
        <w:t>Staff</w:t>
      </w:r>
      <w:r>
        <w:t xml:space="preserve"> Only)</w:t>
      </w:r>
    </w:p>
    <w:p w14:paraId="05774DB1" w14:textId="0670AE3C" w:rsidR="006763F2" w:rsidRDefault="006763F2">
      <w:r>
        <w:rPr>
          <w:noProof/>
        </w:rPr>
        <w:drawing>
          <wp:inline distT="0" distB="0" distL="0" distR="0" wp14:anchorId="343918AD" wp14:editId="7B53643B">
            <wp:extent cx="5943600" cy="2244090"/>
            <wp:effectExtent l="0" t="0" r="0" b="3810"/>
            <wp:docPr id="13445755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5574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4E8A" w14:textId="61899A5A" w:rsidR="006763F2" w:rsidRDefault="006763F2">
      <w:r>
        <w:t>After marking as complete:</w:t>
      </w:r>
      <w:r>
        <w:br/>
      </w:r>
      <w:r>
        <w:rPr>
          <w:noProof/>
        </w:rPr>
        <w:drawing>
          <wp:inline distT="0" distB="0" distL="0" distR="0" wp14:anchorId="76F36A19" wp14:editId="2FA22ADE">
            <wp:extent cx="5943600" cy="1939925"/>
            <wp:effectExtent l="0" t="0" r="0" b="3175"/>
            <wp:docPr id="2677677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67762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D2C3" w14:textId="77777777" w:rsidR="006763F2" w:rsidRDefault="006763F2"/>
    <w:p w14:paraId="4CA49D80" w14:textId="7A430635" w:rsidR="006763F2" w:rsidRDefault="006763F2">
      <w:r>
        <w:t xml:space="preserve">Search feature is a Live search element that only displays any cells with the inputed </w:t>
      </w:r>
      <w:proofErr w:type="gramStart"/>
      <w:r>
        <w:t>Text</w:t>
      </w:r>
      <w:proofErr w:type="gramEnd"/>
    </w:p>
    <w:p w14:paraId="0F5CE50C" w14:textId="77777777" w:rsidR="006763F2" w:rsidRDefault="006763F2"/>
    <w:p w14:paraId="18095F5F" w14:textId="77777777" w:rsidR="006763F2" w:rsidRDefault="006763F2"/>
    <w:p w14:paraId="20E84F15" w14:textId="77777777" w:rsidR="006763F2" w:rsidRDefault="006763F2"/>
    <w:p w14:paraId="1576A5D3" w14:textId="77777777" w:rsidR="006763F2" w:rsidRDefault="006763F2"/>
    <w:p w14:paraId="1F1BAEF3" w14:textId="77777777" w:rsidR="006763F2" w:rsidRDefault="006763F2"/>
    <w:p w14:paraId="61FA2DFC" w14:textId="7EADBE5B" w:rsidR="006763F2" w:rsidRDefault="006763F2" w:rsidP="006763F2">
      <w:pPr>
        <w:tabs>
          <w:tab w:val="left" w:pos="2385"/>
        </w:tabs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7E7349A3" w14:textId="4D05D54F" w:rsidR="00BF355F" w:rsidRDefault="00BF355F" w:rsidP="00BF355F">
      <w:pPr>
        <w:pStyle w:val="Heading1"/>
      </w:pPr>
      <w:r>
        <w:lastRenderedPageBreak/>
        <w:t xml:space="preserve">Manage </w:t>
      </w:r>
      <w:r w:rsidR="006763F2">
        <w:t>Tenants</w:t>
      </w:r>
      <w:r>
        <w:t xml:space="preserve"> Page (only visible to staff and Manager)</w:t>
      </w:r>
    </w:p>
    <w:p w14:paraId="7C4CFE2B" w14:textId="68768612" w:rsidR="00BF355F" w:rsidRDefault="00BF355F" w:rsidP="00BF355F">
      <w:r>
        <w:t>This is the process of adding a new tenant</w:t>
      </w:r>
      <w:r>
        <w:t>:</w:t>
      </w:r>
    </w:p>
    <w:p w14:paraId="46FBF653" w14:textId="5FD1523E" w:rsidR="00BF355F" w:rsidRDefault="00BF355F" w:rsidP="00BF355F">
      <w:r>
        <w:rPr>
          <w:noProof/>
        </w:rPr>
        <w:drawing>
          <wp:inline distT="0" distB="0" distL="0" distR="0" wp14:anchorId="589ED41C" wp14:editId="28AFADED">
            <wp:extent cx="5943600" cy="3313430"/>
            <wp:effectExtent l="0" t="0" r="0" b="1270"/>
            <wp:docPr id="21143270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27045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2BC" w14:textId="3EA37D22" w:rsidR="00BF355F" w:rsidRDefault="00BF355F" w:rsidP="00BF355F">
      <w:r>
        <w:br/>
      </w:r>
      <w:r w:rsidRPr="006763F2">
        <w:rPr>
          <w:rStyle w:val="FooterChar"/>
          <w:sz w:val="24"/>
          <w:szCs w:val="24"/>
        </w:rPr>
        <w:t>After they have been Added</w:t>
      </w:r>
      <w:r w:rsidR="006763F2" w:rsidRPr="006763F2">
        <w:rPr>
          <w:rStyle w:val="FooterChar"/>
          <w:sz w:val="24"/>
          <w:szCs w:val="24"/>
        </w:rPr>
        <w:t>, can change the apartment number, or delete the user</w:t>
      </w:r>
      <w:r>
        <w:t xml:space="preserve">: </w:t>
      </w:r>
      <w:r>
        <w:br/>
      </w:r>
      <w:r>
        <w:rPr>
          <w:noProof/>
        </w:rPr>
        <w:drawing>
          <wp:inline distT="0" distB="0" distL="0" distR="0" wp14:anchorId="1989535D" wp14:editId="5475078E">
            <wp:extent cx="5943600" cy="3317240"/>
            <wp:effectExtent l="0" t="0" r="0" b="0"/>
            <wp:docPr id="12572262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26289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90B" w14:textId="7FA4A3DC" w:rsidR="006763F2" w:rsidRDefault="006763F2" w:rsidP="006763F2">
      <w:pPr>
        <w:pStyle w:val="Heading1"/>
      </w:pPr>
      <w:r>
        <w:lastRenderedPageBreak/>
        <w:t>Firebase &amp; Bucket</w:t>
      </w:r>
    </w:p>
    <w:p w14:paraId="0F8E9D61" w14:textId="45D020AC" w:rsidR="006763F2" w:rsidRDefault="006763F2" w:rsidP="00BF355F">
      <w:proofErr w:type="spellStart"/>
      <w:r>
        <w:t>tennent</w:t>
      </w:r>
      <w:proofErr w:type="spellEnd"/>
      <w:r>
        <w:t xml:space="preserve"> Collection:</w:t>
      </w:r>
    </w:p>
    <w:p w14:paraId="2745E78C" w14:textId="41A57DC2" w:rsidR="006763F2" w:rsidRDefault="006763F2" w:rsidP="00BF355F">
      <w:r>
        <w:rPr>
          <w:noProof/>
        </w:rPr>
        <w:drawing>
          <wp:inline distT="0" distB="0" distL="0" distR="0" wp14:anchorId="04D65120" wp14:editId="6D0D3B20">
            <wp:extent cx="5943600" cy="3251835"/>
            <wp:effectExtent l="0" t="0" r="0" b="0"/>
            <wp:docPr id="7644623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2313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C47F" w14:textId="04B5AC7D" w:rsidR="006763F2" w:rsidRDefault="006763F2" w:rsidP="00BF355F">
      <w:proofErr w:type="spellStart"/>
      <w:r>
        <w:t>maintenance_requests</w:t>
      </w:r>
      <w:proofErr w:type="spellEnd"/>
      <w:r>
        <w:t xml:space="preserve"> Collection:</w:t>
      </w:r>
    </w:p>
    <w:p w14:paraId="55844371" w14:textId="2BDA3325" w:rsidR="006763F2" w:rsidRDefault="006763F2" w:rsidP="00BF355F">
      <w:r>
        <w:rPr>
          <w:noProof/>
        </w:rPr>
        <w:drawing>
          <wp:inline distT="0" distB="0" distL="0" distR="0" wp14:anchorId="6CE8CB62" wp14:editId="055A1CBD">
            <wp:extent cx="5943600" cy="3260090"/>
            <wp:effectExtent l="0" t="0" r="0" b="3810"/>
            <wp:docPr id="103707707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7074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CA8" w14:textId="77777777" w:rsidR="006763F2" w:rsidRDefault="006763F2" w:rsidP="00BF355F"/>
    <w:p w14:paraId="534EDD55" w14:textId="631D18D7" w:rsidR="006763F2" w:rsidRDefault="006763F2" w:rsidP="00BF355F">
      <w:r>
        <w:lastRenderedPageBreak/>
        <w:t xml:space="preserve">Bucket (after I added another request with an image): </w:t>
      </w:r>
      <w:r>
        <w:br/>
      </w:r>
      <w:r>
        <w:rPr>
          <w:noProof/>
        </w:rPr>
        <w:drawing>
          <wp:inline distT="0" distB="0" distL="0" distR="0" wp14:anchorId="6E4EEA63" wp14:editId="6D7A3BEE">
            <wp:extent cx="5943600" cy="1778000"/>
            <wp:effectExtent l="0" t="0" r="0" b="0"/>
            <wp:docPr id="4750609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0902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F2">
      <w:footerReference w:type="defaul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C8AF" w14:textId="77777777" w:rsidR="00F460E8" w:rsidRDefault="00F460E8">
      <w:r>
        <w:separator/>
      </w:r>
    </w:p>
    <w:p w14:paraId="1130CF33" w14:textId="77777777" w:rsidR="00F460E8" w:rsidRDefault="00F460E8"/>
  </w:endnote>
  <w:endnote w:type="continuationSeparator" w:id="0">
    <w:p w14:paraId="6E2B081B" w14:textId="77777777" w:rsidR="00F460E8" w:rsidRDefault="00F460E8">
      <w:r>
        <w:continuationSeparator/>
      </w:r>
    </w:p>
    <w:p w14:paraId="03E2D418" w14:textId="77777777" w:rsidR="00F460E8" w:rsidRDefault="00F46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D4634" w14:textId="77777777" w:rsidR="009C123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ADD3F" w14:textId="77777777" w:rsidR="00F460E8" w:rsidRDefault="00F460E8">
      <w:r>
        <w:separator/>
      </w:r>
    </w:p>
    <w:p w14:paraId="6D86A302" w14:textId="77777777" w:rsidR="00F460E8" w:rsidRDefault="00F460E8"/>
  </w:footnote>
  <w:footnote w:type="continuationSeparator" w:id="0">
    <w:p w14:paraId="69741D8D" w14:textId="77777777" w:rsidR="00F460E8" w:rsidRDefault="00F460E8">
      <w:r>
        <w:continuationSeparator/>
      </w:r>
    </w:p>
    <w:p w14:paraId="269EA15C" w14:textId="77777777" w:rsidR="00F460E8" w:rsidRDefault="00F460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66B89"/>
    <w:multiLevelType w:val="hybridMultilevel"/>
    <w:tmpl w:val="28A8315E"/>
    <w:lvl w:ilvl="0" w:tplc="E22085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22310">
    <w:abstractNumId w:val="1"/>
  </w:num>
  <w:num w:numId="2" w16cid:durableId="22174238">
    <w:abstractNumId w:val="0"/>
  </w:num>
  <w:num w:numId="3" w16cid:durableId="1336346391">
    <w:abstractNumId w:val="2"/>
  </w:num>
  <w:num w:numId="4" w16cid:durableId="531919128">
    <w:abstractNumId w:val="4"/>
  </w:num>
  <w:num w:numId="5" w16cid:durableId="1381369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5F"/>
    <w:rsid w:val="006763F2"/>
    <w:rsid w:val="009C1239"/>
    <w:rsid w:val="00BF355F"/>
    <w:rsid w:val="00F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20A5C"/>
  <w15:chartTrackingRefBased/>
  <w15:docId w15:val="{8E98E3A7-EEDF-2342-ABE8-11358EF7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F35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danphuyel/Library/Containers/com.microsoft.Word/Data/Library/Application%20Support/Microsoft/Office/16.0/DTS/en-US%7bE3B0FDB1-4179-F14A-AA0E-E54616AB3021%7d/%7b33C150DD-87F4-FC4E-BAD1-FA653507348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6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Phuyel, Bardan</cp:lastModifiedBy>
  <cp:revision>1</cp:revision>
  <dcterms:created xsi:type="dcterms:W3CDTF">2023-12-07T05:04:00Z</dcterms:created>
  <dcterms:modified xsi:type="dcterms:W3CDTF">2023-12-07T05:22:00Z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